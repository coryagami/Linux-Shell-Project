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F5" w:rsidRDefault="00857A89">
      <w:pPr>
        <w:pStyle w:val="Title"/>
      </w:pPr>
      <w:r>
        <w:t>Linux Shell Project Report</w:t>
      </w:r>
    </w:p>
    <w:p w:rsidR="007C50F5" w:rsidRDefault="00857A89">
      <w:pPr>
        <w:pStyle w:val="Heading1"/>
      </w:pPr>
      <w:r>
        <w:t>Overview</w:t>
      </w:r>
    </w:p>
    <w:p w:rsidR="007C50F5" w:rsidRDefault="00F22FD9">
      <w:r>
        <w:t xml:space="preserve">The goal of this project was to create a working Linux command shell, supportive of full I/O redirection, background processing of commands, up to two pipes, and a novel </w:t>
      </w:r>
      <w:r>
        <w:rPr>
          <w:i/>
        </w:rPr>
        <w:t>‘</w:t>
      </w:r>
      <w:proofErr w:type="spellStart"/>
      <w:r>
        <w:rPr>
          <w:i/>
        </w:rPr>
        <w:t>ioacct</w:t>
      </w:r>
      <w:proofErr w:type="spellEnd"/>
      <w:r>
        <w:rPr>
          <w:i/>
        </w:rPr>
        <w:t>’</w:t>
      </w:r>
      <w:r>
        <w:t xml:space="preserve"> command to see total bytes read/written by a command. </w:t>
      </w:r>
    </w:p>
    <w:p w:rsidR="00F22FD9" w:rsidRDefault="00F22FD9">
      <w:r>
        <w:t>Our implementation utilizes a dynamically resizable array class to handle the arguments, allowing us to have unlimited length of command strings, and makes the program extremely scalable and modular. We’ve sectioned off all major and most minor processing to separate functions, resulting in extremely modular, scalable, and transportable code.</w:t>
      </w:r>
    </w:p>
    <w:p w:rsidR="003346BD" w:rsidRDefault="003346BD">
      <w:r>
        <w:t>A comprehensive pseudocode diagram is provided at the end of this report.</w:t>
      </w:r>
    </w:p>
    <w:p w:rsidR="00F22FD9" w:rsidRDefault="00F22FD9" w:rsidP="00F22FD9">
      <w:pPr>
        <w:pStyle w:val="Heading1"/>
      </w:pPr>
      <w:r>
        <w:t>Design</w:t>
      </w:r>
    </w:p>
    <w:p w:rsidR="003346BD" w:rsidRDefault="00F22FD9" w:rsidP="00F22FD9">
      <w:r>
        <w:t xml:space="preserve">Designing the program took many </w:t>
      </w:r>
      <w:r w:rsidR="003346BD">
        <w:t>iterations</w:t>
      </w:r>
      <w:r>
        <w:t xml:space="preserve"> and a few overhauls, but resulted in a </w:t>
      </w:r>
      <w:r w:rsidR="003346BD">
        <w:t xml:space="preserve">remarkably clean and compact codebase. </w:t>
      </w:r>
    </w:p>
    <w:p w:rsidR="003346BD" w:rsidRPr="003346BD" w:rsidRDefault="003346BD" w:rsidP="003346BD">
      <w:pPr>
        <w:pStyle w:val="Heading2"/>
      </w:pPr>
      <w:r>
        <w:t>Dynamic Array Class</w:t>
      </w:r>
    </w:p>
    <w:p w:rsidR="00F22FD9" w:rsidRDefault="003346BD" w:rsidP="003346BD">
      <w:r>
        <w:t>Writing our own dynamic array class, complete with create/delete/resize/print functions made reading and parsing arguments and commands effortless and quick, and made cleaning up memory trivial.</w:t>
      </w:r>
    </w:p>
    <w:p w:rsidR="003346BD" w:rsidRDefault="003346BD" w:rsidP="003346BD">
      <w:pPr>
        <w:pStyle w:val="Heading2"/>
      </w:pPr>
      <w:r>
        <w:t>Memory Management</w:t>
      </w:r>
    </w:p>
    <w:p w:rsidR="003346BD" w:rsidRDefault="003346BD" w:rsidP="003346BD">
      <w:r>
        <w:t xml:space="preserve">Managing our memory inside the main function was made </w:t>
      </w:r>
      <w:proofErr w:type="spellStart"/>
      <w:r>
        <w:t>wasy</w:t>
      </w:r>
      <w:proofErr w:type="spellEnd"/>
      <w:r>
        <w:t xml:space="preserve"> by using as little arguments as possible, and consolidating. Memory cleanup via </w:t>
      </w:r>
      <w:proofErr w:type="gramStart"/>
      <w:r>
        <w:t>free(</w:t>
      </w:r>
      <w:proofErr w:type="gramEnd"/>
      <w:r>
        <w:t xml:space="preserve">) was handled at the end of each execution of our central while loop, while we made sure to set each dynamically allocated variable to NULL upon reset. This coupled with using </w:t>
      </w:r>
      <w:proofErr w:type="spellStart"/>
      <w:r>
        <w:t>gdb</w:t>
      </w:r>
      <w:proofErr w:type="spellEnd"/>
      <w:r>
        <w:t xml:space="preserve"> and </w:t>
      </w:r>
      <w:proofErr w:type="spellStart"/>
      <w:r>
        <w:t>valgrind</w:t>
      </w:r>
      <w:proofErr w:type="spellEnd"/>
      <w:r>
        <w:t xml:space="preserve"> allowed us to keep a close watch on any possible memory leaks, and eliminate them quickly.</w:t>
      </w:r>
    </w:p>
    <w:p w:rsidR="003346BD" w:rsidRDefault="003346BD" w:rsidP="003346BD">
      <w:pPr>
        <w:pStyle w:val="Heading2"/>
      </w:pPr>
      <w:r>
        <w:t>Assumptions</w:t>
      </w:r>
    </w:p>
    <w:p w:rsidR="003346BD" w:rsidRDefault="003346BD" w:rsidP="003346BD">
      <w:r>
        <w:t>Our program contains user-input validation to check for malformed commands (</w:t>
      </w:r>
      <w:proofErr w:type="spellStart"/>
      <w:r>
        <w:t>ie</w:t>
      </w:r>
      <w:proofErr w:type="spellEnd"/>
      <w:r>
        <w:t>. a redirect with no file, or a pipe with no command) and also ambiguous commands (</w:t>
      </w:r>
      <w:proofErr w:type="spellStart"/>
      <w:r>
        <w:t>ie</w:t>
      </w:r>
      <w:proofErr w:type="spellEnd"/>
      <w:r>
        <w:t xml:space="preserve">. a pipe and input redirect on the same line). </w:t>
      </w:r>
    </w:p>
    <w:p w:rsidR="003346BD" w:rsidRDefault="003346BD" w:rsidP="003346BD">
      <w:r>
        <w:t>The only assumptions we rely on are that the user not try to execute commands with more than two pipes, or more than two redirects. Other than that our input validation should be able to catch and prevent and other input errors.</w:t>
      </w:r>
    </w:p>
    <w:p w:rsidR="0069542F" w:rsidRPr="003346BD" w:rsidRDefault="0069542F" w:rsidP="0069542F">
      <w:pPr>
        <w:pStyle w:val="Heading1"/>
      </w:pPr>
      <w:r>
        <w:lastRenderedPageBreak/>
        <w:t>Development Process</w:t>
      </w:r>
      <w:bookmarkStart w:id="0" w:name="_GoBack"/>
      <w:bookmarkEnd w:id="0"/>
    </w:p>
    <w:p w:rsidR="00F22FD9" w:rsidRDefault="00F22FD9"/>
    <w:p w:rsidR="00F26F09" w:rsidRDefault="00F26F09" w:rsidP="00F26F09">
      <w:pPr>
        <w:pStyle w:val="Heading1"/>
      </w:pPr>
      <w:r>
        <w:t xml:space="preserve">Pseudocode </w:t>
      </w:r>
    </w:p>
    <w:p w:rsidR="00F26F09" w:rsidRPr="00F26F09" w:rsidRDefault="00F26F09" w:rsidP="00F26F09">
      <w:pPr>
        <w:spacing w:after="0"/>
        <w:rPr>
          <w:rStyle w:val="SubtleEmphasis"/>
          <w:sz w:val="20"/>
          <w:szCs w:val="20"/>
        </w:rPr>
      </w:pPr>
      <w:r w:rsidRPr="00F26F09">
        <w:rPr>
          <w:rStyle w:val="SubtleEmphasis"/>
          <w:sz w:val="20"/>
          <w:szCs w:val="20"/>
        </w:rPr>
        <w:t>#includes</w:t>
      </w:r>
    </w:p>
    <w:p w:rsidR="00F26F09" w:rsidRPr="00F26F09" w:rsidRDefault="00F26F09" w:rsidP="00F26F09">
      <w:pPr>
        <w:spacing w:after="0"/>
        <w:rPr>
          <w:rStyle w:val="SubtleEmphasis"/>
          <w:sz w:val="20"/>
          <w:szCs w:val="20"/>
        </w:rPr>
      </w:pPr>
      <w:r w:rsidRPr="00F26F09">
        <w:rPr>
          <w:rStyle w:val="SubtleEmphasis"/>
          <w:sz w:val="20"/>
          <w:szCs w:val="20"/>
        </w:rPr>
        <w:t>function declarations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while true :</w:t>
      </w:r>
    </w:p>
    <w:p w:rsidR="00F26F09" w:rsidRPr="00F26F09" w:rsidRDefault="00F26F09" w:rsidP="00F26F09">
      <w:pPr>
        <w:spacing w:after="0"/>
        <w:rPr>
          <w:rStyle w:val="SubtleEmphasis"/>
          <w:sz w:val="20"/>
          <w:szCs w:val="20"/>
        </w:rPr>
      </w:pPr>
      <w:r w:rsidRPr="00F26F09">
        <w:rPr>
          <w:rStyle w:val="SubtleEmphasis"/>
          <w:sz w:val="20"/>
          <w:szCs w:val="20"/>
        </w:rPr>
        <w:tab/>
        <w:t>reap children processes (catch possible zombie processes)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t>get { hostname, username, current directory, $OLDPWD(NULL to start) }</w:t>
      </w:r>
    </w:p>
    <w:p w:rsidR="00F26F09" w:rsidRPr="00F26F09" w:rsidRDefault="00F26F09" w:rsidP="00F26F09">
      <w:pPr>
        <w:spacing w:after="0"/>
        <w:rPr>
          <w:rStyle w:val="SubtleEmphasis"/>
          <w:sz w:val="20"/>
          <w:szCs w:val="20"/>
        </w:rPr>
      </w:pPr>
      <w:r w:rsidRPr="00F26F09">
        <w:rPr>
          <w:rStyle w:val="SubtleEmphasis"/>
          <w:sz w:val="20"/>
          <w:szCs w:val="20"/>
        </w:rPr>
        <w:tab/>
        <w:t>print username@hostname prompt</w:t>
      </w:r>
    </w:p>
    <w:p w:rsidR="00F26F09" w:rsidRPr="00F26F09" w:rsidRDefault="00F26F09" w:rsidP="00F26F09">
      <w:pPr>
        <w:spacing w:after="0"/>
        <w:rPr>
          <w:rStyle w:val="SubtleEmphasis"/>
          <w:sz w:val="20"/>
          <w:szCs w:val="20"/>
        </w:rPr>
      </w:pP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create 3 arg lists (allocate mem properly, initialize to NULL)</w:t>
      </w:r>
    </w:p>
    <w:p w:rsidR="00F26F09" w:rsidRPr="00F26F09" w:rsidRDefault="00F26F09" w:rsidP="00F26F09">
      <w:pPr>
        <w:spacing w:after="0"/>
        <w:rPr>
          <w:rStyle w:val="SubtleEmphasis"/>
          <w:sz w:val="20"/>
          <w:szCs w:val="20"/>
        </w:rPr>
      </w:pPr>
      <w:r w:rsidRPr="00F26F09">
        <w:rPr>
          <w:rStyle w:val="SubtleEmphasis"/>
          <w:sz w:val="20"/>
          <w:szCs w:val="20"/>
        </w:rPr>
        <w:tab/>
        <w:t xml:space="preserve">read sommand line input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parse out whitespace,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do input error handling (malformed/ambiguous commands)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fill first argslist with full command line</w:t>
      </w:r>
    </w:p>
    <w:p w:rsidR="00F26F09" w:rsidRPr="00F26F09" w:rsidRDefault="00F26F09" w:rsidP="00F26F09">
      <w:pPr>
        <w:spacing w:after="0"/>
        <w:rPr>
          <w:rStyle w:val="SubtleEmphasis"/>
          <w:sz w:val="20"/>
          <w:szCs w:val="20"/>
        </w:rPr>
      </w:pPr>
      <w:r w:rsidRPr="00F26F09">
        <w:rPr>
          <w:rStyle w:val="SubtleEmphasis"/>
          <w:sz w:val="20"/>
          <w:szCs w:val="20"/>
        </w:rPr>
        <w:tab/>
        <w:t>check for IOacct/background process commands, adjust first argslist</w:t>
      </w:r>
    </w:p>
    <w:p w:rsidR="00F26F09" w:rsidRPr="00F26F09" w:rsidRDefault="00F26F09" w:rsidP="00F26F09">
      <w:pPr>
        <w:spacing w:after="0"/>
        <w:rPr>
          <w:rStyle w:val="SubtleEmphasis"/>
          <w:sz w:val="20"/>
          <w:szCs w:val="20"/>
        </w:rPr>
      </w:pP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if cmd = built-in (cd, ioacct, exit)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 xml:space="preserve">if cd :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chdir(), handle special cases (-, ~, blank, &amp;)</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 xml:space="preserve">if exit[n] :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reap c</w:t>
      </w:r>
      <w:r w:rsidR="00F22FD9">
        <w:rPr>
          <w:rStyle w:val="SubtleEmphasis"/>
          <w:sz w:val="20"/>
          <w:szCs w:val="20"/>
        </w:rPr>
        <w:t>h</w:t>
      </w:r>
      <w:r w:rsidRPr="00F26F09">
        <w:rPr>
          <w:rStyle w:val="SubtleEmphasis"/>
          <w:sz w:val="20"/>
          <w:szCs w:val="20"/>
        </w:rPr>
        <w:t>ild processes, return n;</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else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parse out possible pipes in first argslist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fill second and third argslists with piped commands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no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first arglist for redirects, adjust array, store redirect stream</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search PATH for cmd</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(inside child)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check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in redirect, open file RDONLY, dup STDIN,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out redirect, creat() file 0644 perms,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append redirect, open file WRONLY|APPEND,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if background: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waitpid(-1, (int *)NULL, WNOHANG);</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if ioacct: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read from proc/[pid]/io file while waitpid(WNOHANG) == 0</w:t>
      </w:r>
    </w:p>
    <w:p w:rsidR="00F26F09" w:rsidRPr="00F26F09" w:rsidRDefault="00F26F09" w:rsidP="00F26F09">
      <w:pPr>
        <w:spacing w:after="0"/>
        <w:rPr>
          <w:rStyle w:val="SubtleEmphasis"/>
          <w:sz w:val="20"/>
          <w:szCs w:val="20"/>
        </w:rPr>
      </w:pPr>
      <w:r w:rsidRPr="00F26F09">
        <w:rPr>
          <w:rStyle w:val="SubtleEmphasis"/>
          <w:sz w:val="20"/>
          <w:szCs w:val="20"/>
        </w:rPr>
        <w:lastRenderedPageBreak/>
        <w:tab/>
      </w:r>
      <w:r w:rsidRPr="00F26F09">
        <w:rPr>
          <w:rStyle w:val="SubtleEmphasis"/>
          <w:sz w:val="20"/>
          <w:szCs w:val="20"/>
        </w:rPr>
        <w:tab/>
      </w:r>
      <w:r w:rsidRPr="00F26F09">
        <w:rPr>
          <w:rStyle w:val="SubtleEmphasis"/>
          <w:sz w:val="20"/>
          <w:szCs w:val="20"/>
        </w:rPr>
        <w:tab/>
      </w:r>
      <w:r w:rsidRPr="00F26F09">
        <w:rPr>
          <w:rStyle w:val="SubtleEmphasis"/>
          <w:sz w:val="20"/>
          <w:szCs w:val="20"/>
        </w:rPr>
        <w:tab/>
        <w:t>print bytes read/written</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(inside parent):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waitpid(-1, (int *)NULL, 0)</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1 pipe: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create pipe int array pipefd[2], call pipe()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second argslist for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(inside second argument):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fd to pipefd[0],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check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in redirect, open file RDONLY, dup STDIN,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out redirect, creat() file 0644 perms,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append redirect, open file WRONLY|APPEND,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execv(2nd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(in parent):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child2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 == 0:</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output fd to pipefd[1],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execv(1st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close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call waitpid(-1, (int*)NULL, 0) on both processes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2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create pipe in array pipefd[4], call pipe twice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third arglist for redirects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(1st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output to pipefd[1],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execv(1st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child2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child2 == 0 (2nd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fd to pipefd[0], output to pipefd[3],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2,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else: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child3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child3 == 0 (3rd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to pipefd[2],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do redirect fd dup2's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3,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close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call waitpid(-1, (int*)NULL, 0) on all 3 processes</w:t>
      </w:r>
    </w:p>
    <w:p w:rsidR="00F26F09" w:rsidRDefault="00F26F09" w:rsidP="00F26F09">
      <w:r>
        <w:tab/>
      </w:r>
      <w:r>
        <w:tab/>
      </w:r>
      <w:r>
        <w:tab/>
      </w:r>
      <w:r>
        <w:tab/>
      </w:r>
      <w:r>
        <w:tab/>
      </w:r>
      <w:r>
        <w:tab/>
      </w:r>
    </w:p>
    <w:p w:rsidR="00F26F09" w:rsidRDefault="00F26F09" w:rsidP="00F26F09"/>
    <w:p w:rsidR="00F26F09" w:rsidRDefault="00F26F09" w:rsidP="00F26F09">
      <w:r>
        <w:lastRenderedPageBreak/>
        <w:tab/>
      </w:r>
      <w:r>
        <w:tab/>
      </w:r>
      <w:r>
        <w:tab/>
      </w:r>
    </w:p>
    <w:p w:rsidR="00F26F09" w:rsidRDefault="00F26F09" w:rsidP="00F26F09">
      <w:r>
        <w:tab/>
      </w:r>
      <w:r>
        <w:tab/>
      </w:r>
      <w:r>
        <w:tab/>
      </w:r>
    </w:p>
    <w:p w:rsidR="00F26F09" w:rsidRDefault="00F26F09" w:rsidP="00F26F09">
      <w:r>
        <w:tab/>
      </w:r>
      <w:r>
        <w:tab/>
      </w:r>
      <w:r>
        <w:tab/>
      </w:r>
    </w:p>
    <w:p w:rsidR="00F26F09" w:rsidRPr="00F26F09" w:rsidRDefault="00F26F09" w:rsidP="00F26F09">
      <w:r>
        <w:tab/>
      </w:r>
      <w:r>
        <w:tab/>
      </w:r>
    </w:p>
    <w:sectPr w:rsidR="00F26F09" w:rsidRPr="00F26F0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D6" w:rsidRDefault="008923D6" w:rsidP="00857A89">
      <w:pPr>
        <w:spacing w:after="0" w:line="240" w:lineRule="auto"/>
      </w:pPr>
      <w:r>
        <w:separator/>
      </w:r>
    </w:p>
  </w:endnote>
  <w:endnote w:type="continuationSeparator" w:id="0">
    <w:p w:rsidR="008923D6" w:rsidRDefault="008923D6" w:rsidP="0085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D6" w:rsidRDefault="008923D6" w:rsidP="00857A89">
      <w:pPr>
        <w:spacing w:after="0" w:line="240" w:lineRule="auto"/>
      </w:pPr>
      <w:r>
        <w:separator/>
      </w:r>
    </w:p>
  </w:footnote>
  <w:footnote w:type="continuationSeparator" w:id="0">
    <w:p w:rsidR="008923D6" w:rsidRDefault="008923D6" w:rsidP="00857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A89" w:rsidRDefault="00857A89">
    <w:pPr>
      <w:pStyle w:val="Header"/>
    </w:pPr>
    <w:r>
      <w:t>Cory Agami</w:t>
    </w:r>
  </w:p>
  <w:p w:rsidR="00857A89" w:rsidRDefault="00857A89">
    <w:pPr>
      <w:pStyle w:val="Header"/>
    </w:pPr>
    <w:r>
      <w:t>Javier Lores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89"/>
    <w:rsid w:val="003346BD"/>
    <w:rsid w:val="0069542F"/>
    <w:rsid w:val="007C50F5"/>
    <w:rsid w:val="00857A89"/>
    <w:rsid w:val="008923D6"/>
    <w:rsid w:val="00F22FD9"/>
    <w:rsid w:val="00F26F0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C374-7677-4910-B020-2AAB6A02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5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A89"/>
  </w:style>
  <w:style w:type="paragraph" w:styleId="Footer">
    <w:name w:val="footer"/>
    <w:basedOn w:val="Normal"/>
    <w:link w:val="FooterChar"/>
    <w:uiPriority w:val="99"/>
    <w:unhideWhenUsed/>
    <w:rsid w:val="0085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C28E260-A595-4C0A-9EC8-CC01EAB0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dc:creator>
  <cp:keywords/>
  <cp:lastModifiedBy>Cory</cp:lastModifiedBy>
  <cp:revision>1</cp:revision>
  <dcterms:created xsi:type="dcterms:W3CDTF">2014-09-18T22:45:00Z</dcterms:created>
  <dcterms:modified xsi:type="dcterms:W3CDTF">2014-09-18T23:38:00Z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